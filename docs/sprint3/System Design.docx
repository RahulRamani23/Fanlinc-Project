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4768D" w14:textId="1484A95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  <w:t>Prashyen Kanagarajah</w:t>
                                  </w:r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  <w:t>Prashyen Kanagarajah</w:t>
                            </w:r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2DDFD4A9" w14:textId="7E436FB3" w:rsidR="00087DD5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7558" w:history="1">
            <w:r w:rsidR="00087DD5" w:rsidRPr="006F2E7A">
              <w:rPr>
                <w:rStyle w:val="Hyperlink"/>
              </w:rPr>
              <w:t>System Architecture</w:t>
            </w:r>
            <w:r w:rsidR="00087DD5">
              <w:rPr>
                <w:webHidden/>
              </w:rPr>
              <w:tab/>
            </w:r>
            <w:r w:rsidR="00087DD5">
              <w:rPr>
                <w:webHidden/>
              </w:rPr>
              <w:fldChar w:fldCharType="begin"/>
            </w:r>
            <w:r w:rsidR="00087DD5">
              <w:rPr>
                <w:webHidden/>
              </w:rPr>
              <w:instrText xml:space="preserve"> PAGEREF _Toc23807558 \h </w:instrText>
            </w:r>
            <w:r w:rsidR="00087DD5">
              <w:rPr>
                <w:webHidden/>
              </w:rPr>
            </w:r>
            <w:r w:rsidR="00087DD5">
              <w:rPr>
                <w:webHidden/>
              </w:rPr>
              <w:fldChar w:fldCharType="separate"/>
            </w:r>
            <w:r w:rsidR="00087DD5">
              <w:rPr>
                <w:webHidden/>
              </w:rPr>
              <w:t>3</w:t>
            </w:r>
            <w:r w:rsidR="00087DD5">
              <w:rPr>
                <w:webHidden/>
              </w:rPr>
              <w:fldChar w:fldCharType="end"/>
            </w:r>
          </w:hyperlink>
        </w:p>
        <w:p w14:paraId="7EEE24F1" w14:textId="3909DF4C" w:rsidR="00087DD5" w:rsidRDefault="00A9103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59" w:history="1">
            <w:r w:rsidR="00087DD5" w:rsidRPr="006F2E7A">
              <w:rPr>
                <w:rStyle w:val="Hyperlink"/>
                <w:noProof/>
              </w:rPr>
              <w:t>Architecture Diagram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_Toc23807559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3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10C31AE" w14:textId="78279F52" w:rsidR="00087DD5" w:rsidRDefault="00A9103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0" w:history="1">
            <w:r w:rsidR="00087DD5" w:rsidRPr="006F2E7A">
              <w:rPr>
                <w:rStyle w:val="Hyperlink"/>
                <w:noProof/>
              </w:rPr>
              <w:t>System Architecture Description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_Toc23807560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4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DAAB11" w14:textId="16428871" w:rsidR="00087DD5" w:rsidRDefault="00A9103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1" w:history="1">
            <w:r w:rsidR="00087DD5" w:rsidRPr="006F2E7A">
              <w:rPr>
                <w:rStyle w:val="Hyperlink"/>
                <w:noProof/>
              </w:rPr>
              <w:t>Handling Exceptions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_Toc23807561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5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EE17043" w14:textId="4B8507D4" w:rsidR="00087DD5" w:rsidRDefault="00A9103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2" w:history="1">
            <w:r w:rsidR="00087DD5" w:rsidRPr="006F2E7A">
              <w:rPr>
                <w:rStyle w:val="Hyperlink"/>
                <w:noProof/>
              </w:rPr>
              <w:t>System Interaction with Environment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_Toc23807562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99C7FF3" w14:textId="1CDB14E2" w:rsidR="00087DD5" w:rsidRDefault="00A9103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3" w:history="1">
            <w:r w:rsidR="00087DD5" w:rsidRPr="006F2E7A">
              <w:rPr>
                <w:rStyle w:val="Hyperlink"/>
                <w:noProof/>
              </w:rPr>
              <w:t>CRC Cards for Back-End Java Classes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_Toc23807563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7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3E55D4E" w14:textId="5805963F" w:rsidR="00087DD5" w:rsidRDefault="00A9103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4" w:history="1">
            <w:r w:rsidR="00087DD5" w:rsidRPr="006F2E7A">
              <w:rPr>
                <w:rStyle w:val="Hyperlink"/>
                <w:noProof/>
              </w:rPr>
              <w:t>Component Breakdown for Front-End React Components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_Toc23807564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16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69293A" w14:textId="31392C83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0" w:name="_Toc23807558"/>
      <w:bookmarkStart w:id="1" w:name="_Hlk501114800"/>
      <w:r>
        <w:lastRenderedPageBreak/>
        <w:t>System Architecture</w:t>
      </w:r>
      <w:bookmarkEnd w:id="0"/>
    </w:p>
    <w:bookmarkEnd w:id="1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2" w:name="_Toc23807559"/>
      <w:r>
        <w:t>Architecture Diagram</w:t>
      </w:r>
      <w:bookmarkEnd w:id="2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3" w:name="_Toc23807560"/>
      <w:r>
        <w:t>System Architecture Description</w:t>
      </w:r>
      <w:bookmarkEnd w:id="3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FandomController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4" w:name="_Toc23807561"/>
      <w:r>
        <w:t>Handling Exceptions</w:t>
      </w:r>
      <w:bookmarkEnd w:id="4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5" w:name="_Toc23807562"/>
      <w:r>
        <w:t>System Interaction with Environment</w:t>
      </w:r>
      <w:bookmarkEnd w:id="5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6" w:name="_Toc23807563"/>
      <w:r>
        <w:lastRenderedPageBreak/>
        <w:t>CRC</w:t>
      </w:r>
      <w:r w:rsidR="00816959">
        <w:t xml:space="preserve"> </w:t>
      </w:r>
      <w:r>
        <w:t>Cards for Back-End Java Classes</w:t>
      </w:r>
      <w:bookmarkEnd w:id="6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AccountController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5CB277F9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nteracts/manipulates the user model to acquire/update information about the user</w:t>
      </w:r>
    </w:p>
    <w:p w14:paraId="211704F1" w14:textId="42D55748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 or manipulates the JOINED model, to keep track of fandoms joined by the user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FeedController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FandomController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UsernameNotUniqueException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UserNotFoundException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t xml:space="preserve">Exception error that is thrown when a User is not found </w:t>
      </w:r>
    </w:p>
    <w:p w14:paraId="5C36EEA3" w14:textId="0E85FDC4" w:rsidR="00816959" w:rsidRDefault="00816959" w:rsidP="004E5008">
      <w:r>
        <w:lastRenderedPageBreak/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t xml:space="preserve">Subclasses (if any): </w:t>
      </w:r>
    </w:p>
    <w:p w14:paraId="380934B4" w14:textId="77777777" w:rsidR="00816959" w:rsidRDefault="00816959" w:rsidP="00816959">
      <w:r>
        <w:lastRenderedPageBreak/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lastRenderedPageBreak/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lastRenderedPageBreak/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t xml:space="preserve">Parent class (if any): </w:t>
      </w:r>
    </w:p>
    <w:p w14:paraId="60BB8A65" w14:textId="77777777" w:rsidR="00707018" w:rsidRDefault="00707018" w:rsidP="00707018">
      <w:r>
        <w:lastRenderedPageBreak/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27226F54" w:rsidR="00707018" w:rsidRDefault="00707018" w:rsidP="00707018">
      <w:r>
        <w:t xml:space="preserve">Collaborators: </w:t>
      </w:r>
    </w:p>
    <w:p w14:paraId="6F15C0A8" w14:textId="308CD063" w:rsidR="00E82CEF" w:rsidRDefault="00E82CEF" w:rsidP="00707018"/>
    <w:p w14:paraId="53849CD2" w14:textId="07E003C2" w:rsidR="00E82CEF" w:rsidRDefault="00E82CEF" w:rsidP="00E82CEF">
      <w:r>
        <w:t xml:space="preserve">Class name: </w:t>
      </w:r>
      <w:proofErr w:type="spellStart"/>
      <w:r>
        <w:t>EditPostRequest</w:t>
      </w:r>
      <w:proofErr w:type="spellEnd"/>
      <w:r>
        <w:t xml:space="preserve"> </w:t>
      </w:r>
    </w:p>
    <w:p w14:paraId="2180F37E" w14:textId="77777777" w:rsidR="00E82CEF" w:rsidRDefault="00E82CEF" w:rsidP="00E82CEF">
      <w:r>
        <w:t xml:space="preserve">Parent class (if any): </w:t>
      </w:r>
    </w:p>
    <w:p w14:paraId="6B09DC06" w14:textId="77777777" w:rsidR="00E82CEF" w:rsidRDefault="00E82CEF" w:rsidP="00E82CEF">
      <w:r>
        <w:t xml:space="preserve">Subclasses (if any): </w:t>
      </w:r>
    </w:p>
    <w:p w14:paraId="744AB54F" w14:textId="77777777" w:rsidR="00E82CEF" w:rsidRDefault="00E82CEF" w:rsidP="00E82CEF">
      <w:r>
        <w:t xml:space="preserve">Responsibilities: </w:t>
      </w:r>
    </w:p>
    <w:p w14:paraId="711A7D86" w14:textId="4E976A2E" w:rsidR="00E82CEF" w:rsidRDefault="00E82CEF" w:rsidP="00E82CEF">
      <w:pPr>
        <w:pStyle w:val="ListParagraph"/>
        <w:numPr>
          <w:ilvl w:val="0"/>
          <w:numId w:val="31"/>
        </w:numPr>
      </w:pPr>
      <w:r>
        <w:t xml:space="preserve">Request to edit specified fields of a post </w:t>
      </w:r>
    </w:p>
    <w:p w14:paraId="25233A69" w14:textId="7D65A2AC" w:rsidR="00E82CEF" w:rsidRDefault="00E82CEF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lastRenderedPageBreak/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5DB5E6B7" w:rsidR="00707018" w:rsidRDefault="00707018" w:rsidP="00707018">
      <w:r>
        <w:t xml:space="preserve">Collaborators: </w:t>
      </w:r>
    </w:p>
    <w:p w14:paraId="2660ED33" w14:textId="6F787486" w:rsidR="00E82CEF" w:rsidRDefault="00E82CEF" w:rsidP="00707018"/>
    <w:p w14:paraId="5A7F7498" w14:textId="063E9B22" w:rsidR="00E82CEF" w:rsidRDefault="00E82CEF" w:rsidP="00E82CEF">
      <w:r>
        <w:lastRenderedPageBreak/>
        <w:t xml:space="preserve">Class name: </w:t>
      </w:r>
      <w:proofErr w:type="spellStart"/>
      <w:r>
        <w:t>EditPostResponse</w:t>
      </w:r>
      <w:proofErr w:type="spellEnd"/>
      <w:r>
        <w:t xml:space="preserve"> </w:t>
      </w:r>
    </w:p>
    <w:p w14:paraId="66A8D218" w14:textId="77777777" w:rsidR="00E82CEF" w:rsidRDefault="00E82CEF" w:rsidP="00E82CEF">
      <w:r>
        <w:t xml:space="preserve">Parent class (if any): </w:t>
      </w:r>
    </w:p>
    <w:p w14:paraId="7590CB9E" w14:textId="77777777" w:rsidR="00E82CEF" w:rsidRDefault="00E82CEF" w:rsidP="00E82CEF">
      <w:r>
        <w:t xml:space="preserve">Subclasses (if any): </w:t>
      </w:r>
    </w:p>
    <w:p w14:paraId="4EE051A0" w14:textId="77777777" w:rsidR="00E82CEF" w:rsidRDefault="00E82CEF" w:rsidP="00E82CEF">
      <w:r>
        <w:t xml:space="preserve">Responsibilities: </w:t>
      </w:r>
    </w:p>
    <w:p w14:paraId="0EA85041" w14:textId="29D50981" w:rsidR="00E82CEF" w:rsidRDefault="00E82CEF" w:rsidP="00E82CEF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editPost</w:t>
      </w:r>
      <w:proofErr w:type="spellEnd"/>
      <w:r>
        <w:t xml:space="preserve"> API</w:t>
      </w:r>
    </w:p>
    <w:p w14:paraId="7B1B1EF4" w14:textId="546058A0" w:rsidR="00E82CEF" w:rsidRDefault="00E82CEF" w:rsidP="00707018">
      <w:r>
        <w:t xml:space="preserve">Collaborators: </w:t>
      </w:r>
    </w:p>
    <w:p w14:paraId="3FD09C2B" w14:textId="4103E57A" w:rsidR="00060233" w:rsidRDefault="00060233" w:rsidP="00707018"/>
    <w:p w14:paraId="28797A00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UserNotInFandomException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322E1048" w14:textId="77777777" w:rsidR="00060233" w:rsidRDefault="00060233" w:rsidP="00060233">
      <w:pPr>
        <w:numPr>
          <w:ilvl w:val="0"/>
          <w:numId w:val="44"/>
        </w:numPr>
        <w:rPr>
          <w:lang w:val="en-CA"/>
        </w:rPr>
      </w:pPr>
      <w:r w:rsidRPr="00060233">
        <w:rPr>
          <w:lang w:val="en-CA"/>
        </w:rPr>
        <w:t>Exception error for throwing when a User tries to post in a Fandom that they are not a part of.</w:t>
      </w:r>
    </w:p>
    <w:p w14:paraId="574A1FC6" w14:textId="7B02B6DC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1B1DD99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FandomAlreadyExistsException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7BC2A44C" w14:textId="77777777" w:rsidR="00060233" w:rsidRDefault="00060233" w:rsidP="00060233">
      <w:pPr>
        <w:numPr>
          <w:ilvl w:val="0"/>
          <w:numId w:val="45"/>
        </w:numPr>
        <w:rPr>
          <w:lang w:val="en-CA"/>
        </w:rPr>
      </w:pPr>
      <w:r w:rsidRPr="00060233">
        <w:rPr>
          <w:lang w:val="en-CA"/>
        </w:rPr>
        <w:t xml:space="preserve">Exception error for throwing when a </w:t>
      </w:r>
      <w:proofErr w:type="gramStart"/>
      <w:r w:rsidRPr="00060233">
        <w:rPr>
          <w:lang w:val="en-CA"/>
        </w:rPr>
        <w:t>users</w:t>
      </w:r>
      <w:proofErr w:type="gramEnd"/>
      <w:r w:rsidRPr="00060233">
        <w:rPr>
          <w:lang w:val="en-CA"/>
        </w:rPr>
        <w:t xml:space="preserve"> tries to create a fandom that already exists</w:t>
      </w:r>
    </w:p>
    <w:p w14:paraId="2F8F1B49" w14:textId="7525F03E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4B7E6572" w14:textId="77777777" w:rsidR="00060233" w:rsidRPr="00060233" w:rsidRDefault="00060233" w:rsidP="00060233">
      <w:pPr>
        <w:rPr>
          <w:lang w:val="en-CA"/>
        </w:rPr>
      </w:pPr>
    </w:p>
    <w:p w14:paraId="20169E28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UserAlreadyJoinedFandomException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4472618A" w14:textId="77777777" w:rsidR="00060233" w:rsidRDefault="00060233" w:rsidP="00060233">
      <w:pPr>
        <w:numPr>
          <w:ilvl w:val="0"/>
          <w:numId w:val="46"/>
        </w:numPr>
        <w:rPr>
          <w:lang w:val="en-CA"/>
        </w:rPr>
      </w:pPr>
      <w:r w:rsidRPr="00060233">
        <w:rPr>
          <w:lang w:val="en-CA"/>
        </w:rPr>
        <w:t>Exception error for throwing when a User attempts to join a Fandom that they have already joined</w:t>
      </w:r>
    </w:p>
    <w:p w14:paraId="1EBE27D2" w14:textId="7314B9F4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7D2EC923" w14:textId="77777777" w:rsidR="00060233" w:rsidRPr="00060233" w:rsidRDefault="00060233" w:rsidP="00060233">
      <w:pPr>
        <w:rPr>
          <w:lang w:val="en-CA"/>
        </w:rPr>
      </w:pPr>
    </w:p>
    <w:p w14:paraId="000A5B1D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0316EB82" w14:textId="77777777" w:rsidR="00060233" w:rsidRDefault="00060233" w:rsidP="00060233">
      <w:pPr>
        <w:numPr>
          <w:ilvl w:val="0"/>
          <w:numId w:val="47"/>
        </w:numPr>
        <w:rPr>
          <w:lang w:val="en-CA"/>
        </w:rPr>
      </w:pPr>
      <w:r w:rsidRPr="00060233">
        <w:rPr>
          <w:lang w:val="en-CA"/>
        </w:rPr>
        <w:t>Exception error for throwing when a Fandom is not found</w:t>
      </w:r>
    </w:p>
    <w:p w14:paraId="28562760" w14:textId="21557A86" w:rsidR="00060233" w:rsidRDefault="00060233" w:rsidP="00060233">
      <w:pPr>
        <w:rPr>
          <w:lang w:val="en-CA"/>
        </w:rPr>
      </w:pPr>
      <w:r w:rsidRPr="00060233">
        <w:rPr>
          <w:lang w:val="en-CA"/>
        </w:rPr>
        <w:lastRenderedPageBreak/>
        <w:t>Collaborators:</w:t>
      </w:r>
    </w:p>
    <w:p w14:paraId="674A252C" w14:textId="77777777" w:rsidR="00060233" w:rsidRPr="00060233" w:rsidRDefault="00060233" w:rsidP="00060233">
      <w:pPr>
        <w:rPr>
          <w:lang w:val="en-CA"/>
        </w:rPr>
      </w:pPr>
    </w:p>
    <w:p w14:paraId="0C315E6E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InvalidLevelException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14A089F" w14:textId="77777777" w:rsidR="00060233" w:rsidRDefault="00060233" w:rsidP="00060233">
      <w:pPr>
        <w:numPr>
          <w:ilvl w:val="0"/>
          <w:numId w:val="48"/>
        </w:numPr>
        <w:rPr>
          <w:lang w:val="en-CA"/>
        </w:rPr>
      </w:pPr>
      <w:r w:rsidRPr="00060233">
        <w:rPr>
          <w:lang w:val="en-CA"/>
        </w:rPr>
        <w:t>Exception error for throwing when level is not one of {“1”, “2”, “3”, “4”}</w:t>
      </w:r>
    </w:p>
    <w:p w14:paraId="5D0046D3" w14:textId="20399AD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CF63D90" w14:textId="77777777" w:rsidR="00060233" w:rsidRPr="00060233" w:rsidRDefault="00060233" w:rsidP="00060233">
      <w:pPr>
        <w:rPr>
          <w:lang w:val="en-CA"/>
        </w:rPr>
      </w:pPr>
    </w:p>
    <w:p w14:paraId="6EA9F493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InvalidTypeException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AC34B67" w14:textId="77777777" w:rsidR="00060233" w:rsidRDefault="00060233" w:rsidP="00060233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>Exception error for throwing when type is not one of {“General”, “Vendor/Artist”, “Cosplayer”}</w:t>
      </w:r>
    </w:p>
    <w:p w14:paraId="0918A923" w14:textId="72C87CA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10635CC1" w14:textId="4EEA073E" w:rsidR="00F35976" w:rsidRDefault="00F35976" w:rsidP="00060233">
      <w:pPr>
        <w:rPr>
          <w:lang w:val="en-CA"/>
        </w:rPr>
      </w:pPr>
    </w:p>
    <w:p w14:paraId="32DB23C6" w14:textId="00DAE476" w:rsidR="00F35976" w:rsidRPr="00060233" w:rsidRDefault="00F35976" w:rsidP="00F35976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InvalidEditException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BF841CB" w14:textId="336C2549" w:rsidR="00F35976" w:rsidRDefault="00F35976" w:rsidP="00F35976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 xml:space="preserve">title is an empty string </w:t>
      </w:r>
    </w:p>
    <w:p w14:paraId="1E00D194" w14:textId="4ABC5831" w:rsidR="00F35976" w:rsidRDefault="00F35976" w:rsidP="00F35976">
      <w:pPr>
        <w:rPr>
          <w:lang w:val="en-CA"/>
        </w:rPr>
      </w:pPr>
      <w:r w:rsidRPr="00060233">
        <w:rPr>
          <w:lang w:val="en-CA"/>
        </w:rPr>
        <w:t>Collaborators:</w:t>
      </w:r>
    </w:p>
    <w:p w14:paraId="499C8F79" w14:textId="77777777" w:rsidR="00BF5402" w:rsidRDefault="00BF5402" w:rsidP="00BF5402">
      <w:pPr>
        <w:rPr>
          <w:lang w:val="en-CA"/>
        </w:rPr>
      </w:pPr>
    </w:p>
    <w:p w14:paraId="1638E462" w14:textId="34A21BB3" w:rsidR="00BF5402" w:rsidRPr="00060233" w:rsidRDefault="00BF5402" w:rsidP="00BF5402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PostNotFoundException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F9E4BC3" w14:textId="3E312F75" w:rsidR="00BF5402" w:rsidRDefault="00BF5402" w:rsidP="00BF5402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 xml:space="preserve">a post could not be found </w:t>
      </w:r>
    </w:p>
    <w:p w14:paraId="16CD283F" w14:textId="77777777" w:rsidR="00BF5402" w:rsidRDefault="00BF5402" w:rsidP="00BF5402">
      <w:pPr>
        <w:rPr>
          <w:lang w:val="en-CA"/>
        </w:rPr>
      </w:pPr>
      <w:r w:rsidRPr="00060233">
        <w:rPr>
          <w:lang w:val="en-CA"/>
        </w:rPr>
        <w:t>Collaborators:</w:t>
      </w:r>
    </w:p>
    <w:p w14:paraId="29CD7209" w14:textId="77777777" w:rsidR="00BF5402" w:rsidRDefault="00BF5402" w:rsidP="00F35976">
      <w:pPr>
        <w:rPr>
          <w:lang w:val="en-CA"/>
        </w:rPr>
      </w:pPr>
    </w:p>
    <w:p w14:paraId="0324B908" w14:textId="77777777" w:rsidR="00F35976" w:rsidRDefault="00F35976" w:rsidP="00060233">
      <w:pPr>
        <w:rPr>
          <w:lang w:val="en-CA"/>
        </w:rPr>
      </w:pPr>
    </w:p>
    <w:p w14:paraId="05C64E1B" w14:textId="23AF040E" w:rsidR="00E82CEF" w:rsidRDefault="00E82CEF" w:rsidP="00060233">
      <w:pPr>
        <w:rPr>
          <w:lang w:val="en-CA"/>
        </w:rPr>
      </w:pPr>
    </w:p>
    <w:p w14:paraId="0C3B40F1" w14:textId="77777777" w:rsidR="00E82CEF" w:rsidRPr="00060233" w:rsidRDefault="00E82CEF" w:rsidP="00060233">
      <w:pPr>
        <w:rPr>
          <w:lang w:val="en-CA"/>
        </w:rPr>
      </w:pPr>
    </w:p>
    <w:p w14:paraId="4D875A94" w14:textId="77777777" w:rsidR="00060233" w:rsidRDefault="00060233" w:rsidP="00707018"/>
    <w:p w14:paraId="2684FE9E" w14:textId="78805D56" w:rsidR="003F0C1D" w:rsidRDefault="00404B04" w:rsidP="008E5F01">
      <w:pPr>
        <w:pStyle w:val="Heading2"/>
      </w:pPr>
      <w:bookmarkStart w:id="7" w:name="_Toc23807564"/>
      <w:r>
        <w:t>Component Breakdown for Front-End React Components</w:t>
      </w:r>
      <w:bookmarkEnd w:id="7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lastRenderedPageBreak/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lastRenderedPageBreak/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00F9915D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5CD0AC54" w14:textId="77777777" w:rsidR="00E3109F" w:rsidRDefault="00E3109F" w:rsidP="00E3109F">
      <w:r>
        <w:t xml:space="preserve">Class name: </w:t>
      </w:r>
      <w:proofErr w:type="spellStart"/>
      <w:r>
        <w:t>UserBuilder</w:t>
      </w:r>
      <w:proofErr w:type="spellEnd"/>
    </w:p>
    <w:p w14:paraId="4C6FECA7" w14:textId="77777777" w:rsidR="00E3109F" w:rsidRDefault="00E3109F" w:rsidP="00E3109F"/>
    <w:p w14:paraId="7CD6B036" w14:textId="77777777" w:rsidR="00E3109F" w:rsidRDefault="00E3109F" w:rsidP="00E3109F">
      <w:r>
        <w:t>Parent class (if any):</w:t>
      </w:r>
    </w:p>
    <w:p w14:paraId="5332F6E3" w14:textId="77777777" w:rsidR="00E3109F" w:rsidRDefault="00E3109F" w:rsidP="00E3109F"/>
    <w:p w14:paraId="65363243" w14:textId="77777777" w:rsidR="00E3109F" w:rsidRDefault="00E3109F" w:rsidP="00E3109F">
      <w:r>
        <w:t>Subclasses (if any):</w:t>
      </w:r>
    </w:p>
    <w:p w14:paraId="6B331F56" w14:textId="77777777" w:rsidR="00E3109F" w:rsidRDefault="00E3109F" w:rsidP="00E3109F"/>
    <w:p w14:paraId="23460EC5" w14:textId="77777777" w:rsidR="00E3109F" w:rsidRDefault="00E3109F" w:rsidP="00E3109F">
      <w:r>
        <w:t>Responsibilities:</w:t>
      </w:r>
    </w:p>
    <w:p w14:paraId="51B15E07" w14:textId="77777777" w:rsidR="00E3109F" w:rsidRDefault="00E3109F" w:rsidP="00E3109F"/>
    <w:p w14:paraId="1C7110CE" w14:textId="77777777" w:rsidR="00E3109F" w:rsidRDefault="00E3109F" w:rsidP="00E3109F">
      <w:r>
        <w:t>-   Creates a user</w:t>
      </w:r>
    </w:p>
    <w:p w14:paraId="389E75A5" w14:textId="77777777" w:rsidR="00E3109F" w:rsidRDefault="00E3109F" w:rsidP="00E3109F"/>
    <w:p w14:paraId="3214075F" w14:textId="77777777" w:rsidR="00E3109F" w:rsidRDefault="00E3109F" w:rsidP="00E3109F">
      <w:r>
        <w:t>Collaborators:</w:t>
      </w:r>
    </w:p>
    <w:p w14:paraId="456B857A" w14:textId="77777777" w:rsidR="00E3109F" w:rsidRDefault="00E3109F" w:rsidP="00E3109F"/>
    <w:p w14:paraId="48EC7B7A" w14:textId="77777777" w:rsidR="00E3109F" w:rsidRDefault="00E3109F" w:rsidP="00E3109F">
      <w:r>
        <w:t>-   User</w:t>
      </w:r>
    </w:p>
    <w:p w14:paraId="3349CF36" w14:textId="77777777" w:rsidR="00E3109F" w:rsidRDefault="00E3109F" w:rsidP="00E3109F"/>
    <w:p w14:paraId="319F26EE" w14:textId="77777777" w:rsidR="00E3109F" w:rsidRDefault="00E3109F" w:rsidP="00E3109F">
      <w:r>
        <w:lastRenderedPageBreak/>
        <w:t xml:space="preserve">Class name: </w:t>
      </w:r>
      <w:proofErr w:type="spellStart"/>
      <w:r>
        <w:t>FandomBuilder</w:t>
      </w:r>
      <w:proofErr w:type="spellEnd"/>
    </w:p>
    <w:p w14:paraId="41A549E9" w14:textId="77777777" w:rsidR="00E3109F" w:rsidRDefault="00E3109F" w:rsidP="00E3109F"/>
    <w:p w14:paraId="7D113420" w14:textId="77777777" w:rsidR="00E3109F" w:rsidRDefault="00E3109F" w:rsidP="00E3109F">
      <w:r>
        <w:t>Parent class (if any):</w:t>
      </w:r>
    </w:p>
    <w:p w14:paraId="1809B094" w14:textId="77777777" w:rsidR="00E3109F" w:rsidRDefault="00E3109F" w:rsidP="00E3109F"/>
    <w:p w14:paraId="46C7E878" w14:textId="77777777" w:rsidR="00E3109F" w:rsidRDefault="00E3109F" w:rsidP="00E3109F">
      <w:r>
        <w:t>Subclasses (if any):</w:t>
      </w:r>
    </w:p>
    <w:p w14:paraId="7E2E211A" w14:textId="77777777" w:rsidR="00E3109F" w:rsidRDefault="00E3109F" w:rsidP="00E3109F"/>
    <w:p w14:paraId="4AB8D6A9" w14:textId="77777777" w:rsidR="00E3109F" w:rsidRDefault="00E3109F" w:rsidP="00E3109F">
      <w:r>
        <w:t>Responsibilities:</w:t>
      </w:r>
    </w:p>
    <w:p w14:paraId="300FE0BF" w14:textId="77777777" w:rsidR="00E3109F" w:rsidRDefault="00E3109F" w:rsidP="00E3109F"/>
    <w:p w14:paraId="6C2DC092" w14:textId="77777777" w:rsidR="00E3109F" w:rsidRDefault="00E3109F" w:rsidP="00E3109F">
      <w:r>
        <w:t>-   Creates a Fandom</w:t>
      </w:r>
    </w:p>
    <w:p w14:paraId="3241A24B" w14:textId="77777777" w:rsidR="00E3109F" w:rsidRDefault="00E3109F" w:rsidP="00E3109F"/>
    <w:p w14:paraId="1AFBD776" w14:textId="77777777" w:rsidR="00E3109F" w:rsidRDefault="00E3109F" w:rsidP="00E3109F">
      <w:r>
        <w:t>Collaborators:</w:t>
      </w:r>
    </w:p>
    <w:p w14:paraId="4A8596E5" w14:textId="77777777" w:rsidR="00E3109F" w:rsidRDefault="00E3109F" w:rsidP="00E3109F"/>
    <w:p w14:paraId="01FA9E8B" w14:textId="77777777" w:rsidR="00E3109F" w:rsidRDefault="00E3109F" w:rsidP="00E3109F">
      <w:r>
        <w:t>-   Fandom</w:t>
      </w:r>
    </w:p>
    <w:p w14:paraId="06A0FBB0" w14:textId="77777777" w:rsidR="00E3109F" w:rsidRDefault="00E3109F" w:rsidP="00E3109F"/>
    <w:p w14:paraId="68E44376" w14:textId="77777777" w:rsidR="00E3109F" w:rsidRDefault="00E3109F" w:rsidP="00E3109F">
      <w:r>
        <w:t xml:space="preserve">Class name: </w:t>
      </w:r>
      <w:proofErr w:type="spellStart"/>
      <w:r>
        <w:t>PostBuilder</w:t>
      </w:r>
      <w:proofErr w:type="spellEnd"/>
    </w:p>
    <w:p w14:paraId="17FD035E" w14:textId="77777777" w:rsidR="00E3109F" w:rsidRDefault="00E3109F" w:rsidP="00E3109F"/>
    <w:p w14:paraId="6076DADA" w14:textId="77777777" w:rsidR="00E3109F" w:rsidRDefault="00E3109F" w:rsidP="00E3109F">
      <w:r>
        <w:t>Parent class (if any):</w:t>
      </w:r>
    </w:p>
    <w:p w14:paraId="4AB6D5C1" w14:textId="77777777" w:rsidR="00E3109F" w:rsidRDefault="00E3109F" w:rsidP="00E3109F"/>
    <w:p w14:paraId="633330EA" w14:textId="77777777" w:rsidR="00E3109F" w:rsidRDefault="00E3109F" w:rsidP="00E3109F">
      <w:r>
        <w:t>Subclasses (if any):</w:t>
      </w:r>
    </w:p>
    <w:p w14:paraId="3DE87F1D" w14:textId="77777777" w:rsidR="00E3109F" w:rsidRDefault="00E3109F" w:rsidP="00E3109F"/>
    <w:p w14:paraId="1B6149EA" w14:textId="77777777" w:rsidR="00E3109F" w:rsidRDefault="00E3109F" w:rsidP="00E3109F">
      <w:r>
        <w:t>Responsibilities:</w:t>
      </w:r>
    </w:p>
    <w:p w14:paraId="7E5D4955" w14:textId="77777777" w:rsidR="00E3109F" w:rsidRDefault="00E3109F" w:rsidP="00E3109F"/>
    <w:p w14:paraId="5BD32BFA" w14:textId="77777777" w:rsidR="00E3109F" w:rsidRDefault="00E3109F" w:rsidP="00E3109F">
      <w:r>
        <w:t>-   Creates a Post</w:t>
      </w:r>
    </w:p>
    <w:p w14:paraId="4F4AF774" w14:textId="77777777" w:rsidR="00E3109F" w:rsidRDefault="00E3109F" w:rsidP="00E3109F"/>
    <w:p w14:paraId="0A03EA9F" w14:textId="77777777" w:rsidR="00E3109F" w:rsidRDefault="00E3109F" w:rsidP="00E3109F">
      <w:r>
        <w:t>Collaborators:</w:t>
      </w:r>
    </w:p>
    <w:p w14:paraId="534C8231" w14:textId="77777777" w:rsidR="00E3109F" w:rsidRDefault="00E3109F" w:rsidP="00E3109F"/>
    <w:p w14:paraId="392B86FD" w14:textId="77777777" w:rsidR="00E3109F" w:rsidRDefault="00E3109F" w:rsidP="00E3109F">
      <w:r>
        <w:t>-   Post</w:t>
      </w:r>
    </w:p>
    <w:p w14:paraId="55E6750C" w14:textId="77777777" w:rsidR="00E3109F" w:rsidRDefault="00E3109F" w:rsidP="00E3109F"/>
    <w:p w14:paraId="05251EBC" w14:textId="77777777" w:rsidR="00E3109F" w:rsidRDefault="00E3109F" w:rsidP="00E3109F">
      <w:r>
        <w:t>Class name: AccountController</w:t>
      </w:r>
    </w:p>
    <w:p w14:paraId="7C18CFCF" w14:textId="77777777" w:rsidR="00E3109F" w:rsidRDefault="00E3109F" w:rsidP="00E3109F"/>
    <w:p w14:paraId="014A45DA" w14:textId="5EE93D45" w:rsidR="00E3109F" w:rsidRDefault="00E3109F" w:rsidP="00E3109F">
      <w:r>
        <w:t>Parent class (if any):</w:t>
      </w:r>
      <w:bookmarkStart w:id="8" w:name="_GoBack"/>
      <w:bookmarkEnd w:id="8"/>
    </w:p>
    <w:sectPr w:rsidR="00E3109F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B914DC" w14:textId="77777777" w:rsidR="00A91034" w:rsidRDefault="00A91034" w:rsidP="00A91D75">
      <w:r>
        <w:separator/>
      </w:r>
    </w:p>
  </w:endnote>
  <w:endnote w:type="continuationSeparator" w:id="0">
    <w:p w14:paraId="7199039F" w14:textId="77777777" w:rsidR="00A91034" w:rsidRDefault="00A91034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F47EDB" w14:textId="77777777" w:rsidR="00A91034" w:rsidRDefault="00A91034" w:rsidP="00A91D75">
      <w:r>
        <w:separator/>
      </w:r>
    </w:p>
  </w:footnote>
  <w:footnote w:type="continuationSeparator" w:id="0">
    <w:p w14:paraId="42F7F1DF" w14:textId="77777777" w:rsidR="00A91034" w:rsidRDefault="00A91034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0B0007"/>
    <w:multiLevelType w:val="multilevel"/>
    <w:tmpl w:val="5046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99F7A4C"/>
    <w:multiLevelType w:val="multilevel"/>
    <w:tmpl w:val="09625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79C2737"/>
    <w:multiLevelType w:val="multilevel"/>
    <w:tmpl w:val="3236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0890B47"/>
    <w:multiLevelType w:val="multilevel"/>
    <w:tmpl w:val="8578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1124500"/>
    <w:multiLevelType w:val="multilevel"/>
    <w:tmpl w:val="C57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7" w15:restartNumberingAfterBreak="0">
    <w:nsid w:val="64EA3EB7"/>
    <w:multiLevelType w:val="multilevel"/>
    <w:tmpl w:val="8B6E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34"/>
  </w:num>
  <w:num w:numId="10">
    <w:abstractNumId w:val="26"/>
  </w:num>
  <w:num w:numId="11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6"/>
  </w:num>
  <w:num w:numId="13">
    <w:abstractNumId w:val="26"/>
  </w:num>
  <w:num w:numId="14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24"/>
  </w:num>
  <w:num w:numId="22">
    <w:abstractNumId w:val="18"/>
  </w:num>
  <w:num w:numId="23">
    <w:abstractNumId w:val="12"/>
  </w:num>
  <w:num w:numId="24">
    <w:abstractNumId w:val="1"/>
  </w:num>
  <w:num w:numId="25">
    <w:abstractNumId w:val="22"/>
  </w:num>
  <w:num w:numId="26">
    <w:abstractNumId w:val="30"/>
  </w:num>
  <w:num w:numId="27">
    <w:abstractNumId w:val="31"/>
  </w:num>
  <w:num w:numId="28">
    <w:abstractNumId w:val="10"/>
  </w:num>
  <w:num w:numId="29">
    <w:abstractNumId w:val="17"/>
  </w:num>
  <w:num w:numId="30">
    <w:abstractNumId w:val="4"/>
  </w:num>
  <w:num w:numId="31">
    <w:abstractNumId w:val="32"/>
  </w:num>
  <w:num w:numId="32">
    <w:abstractNumId w:val="33"/>
  </w:num>
  <w:num w:numId="33">
    <w:abstractNumId w:val="20"/>
  </w:num>
  <w:num w:numId="34">
    <w:abstractNumId w:val="6"/>
  </w:num>
  <w:num w:numId="35">
    <w:abstractNumId w:val="5"/>
  </w:num>
  <w:num w:numId="36">
    <w:abstractNumId w:val="29"/>
  </w:num>
  <w:num w:numId="37">
    <w:abstractNumId w:val="7"/>
  </w:num>
  <w:num w:numId="38">
    <w:abstractNumId w:val="23"/>
  </w:num>
  <w:num w:numId="39">
    <w:abstractNumId w:val="3"/>
  </w:num>
  <w:num w:numId="40">
    <w:abstractNumId w:val="11"/>
  </w:num>
  <w:num w:numId="41">
    <w:abstractNumId w:val="16"/>
  </w:num>
  <w:num w:numId="42">
    <w:abstractNumId w:val="8"/>
  </w:num>
  <w:num w:numId="43">
    <w:abstractNumId w:val="28"/>
  </w:num>
  <w:num w:numId="44">
    <w:abstractNumId w:val="15"/>
  </w:num>
  <w:num w:numId="45">
    <w:abstractNumId w:val="19"/>
  </w:num>
  <w:num w:numId="46">
    <w:abstractNumId w:val="27"/>
  </w:num>
  <w:num w:numId="47">
    <w:abstractNumId w:val="9"/>
  </w:num>
  <w:num w:numId="48">
    <w:abstractNumId w:val="25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rgUAI5tJxCwAAAA="/>
  </w:docVars>
  <w:rsids>
    <w:rsidRoot w:val="008A6F5C"/>
    <w:rsid w:val="0001196B"/>
    <w:rsid w:val="0002111D"/>
    <w:rsid w:val="00033846"/>
    <w:rsid w:val="00060233"/>
    <w:rsid w:val="00074868"/>
    <w:rsid w:val="00083D91"/>
    <w:rsid w:val="00087DD5"/>
    <w:rsid w:val="00092726"/>
    <w:rsid w:val="000F7D18"/>
    <w:rsid w:val="001056B1"/>
    <w:rsid w:val="0012194A"/>
    <w:rsid w:val="001231AF"/>
    <w:rsid w:val="00147B30"/>
    <w:rsid w:val="00184B35"/>
    <w:rsid w:val="001865F2"/>
    <w:rsid w:val="001B227B"/>
    <w:rsid w:val="001B3890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A5074"/>
    <w:rsid w:val="004B2D66"/>
    <w:rsid w:val="004C6E19"/>
    <w:rsid w:val="004E5008"/>
    <w:rsid w:val="005353E6"/>
    <w:rsid w:val="0056488F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7305D"/>
    <w:rsid w:val="00995672"/>
    <w:rsid w:val="009A0F76"/>
    <w:rsid w:val="009E2458"/>
    <w:rsid w:val="009F43C4"/>
    <w:rsid w:val="00A006D7"/>
    <w:rsid w:val="00A03BCD"/>
    <w:rsid w:val="00A54167"/>
    <w:rsid w:val="00A65F70"/>
    <w:rsid w:val="00A7217A"/>
    <w:rsid w:val="00A86068"/>
    <w:rsid w:val="00A906BD"/>
    <w:rsid w:val="00A91034"/>
    <w:rsid w:val="00A91D75"/>
    <w:rsid w:val="00AC343A"/>
    <w:rsid w:val="00AD5090"/>
    <w:rsid w:val="00AD5833"/>
    <w:rsid w:val="00AE30DB"/>
    <w:rsid w:val="00AE4512"/>
    <w:rsid w:val="00AF5F8F"/>
    <w:rsid w:val="00B419C5"/>
    <w:rsid w:val="00BF5402"/>
    <w:rsid w:val="00C23DB4"/>
    <w:rsid w:val="00C3016E"/>
    <w:rsid w:val="00C33C68"/>
    <w:rsid w:val="00C50FEA"/>
    <w:rsid w:val="00C53CE9"/>
    <w:rsid w:val="00C6323A"/>
    <w:rsid w:val="00C6402F"/>
    <w:rsid w:val="00C77471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3109F"/>
    <w:rsid w:val="00E523C3"/>
    <w:rsid w:val="00E5388E"/>
    <w:rsid w:val="00E6016B"/>
    <w:rsid w:val="00E82CEF"/>
    <w:rsid w:val="00E94B95"/>
    <w:rsid w:val="00EA2031"/>
    <w:rsid w:val="00EC1AD3"/>
    <w:rsid w:val="00ED6905"/>
    <w:rsid w:val="00EF64C7"/>
    <w:rsid w:val="00F35976"/>
    <w:rsid w:val="00F653A7"/>
    <w:rsid w:val="00F83CE0"/>
    <w:rsid w:val="00FE0D74"/>
    <w:rsid w:val="00FE3D2C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D6910E-DD5F-4AFD-9B88-73B523F1A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865</TotalTime>
  <Pages>20</Pages>
  <Words>2399</Words>
  <Characters>13677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Shyen .</cp:lastModifiedBy>
  <cp:revision>53</cp:revision>
  <dcterms:created xsi:type="dcterms:W3CDTF">2019-10-20T00:49:00Z</dcterms:created>
  <dcterms:modified xsi:type="dcterms:W3CDTF">2019-11-19T15:47:00Z</dcterms:modified>
  <cp:contentStatus/>
  <cp:version/>
</cp:coreProperties>
</file>